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53D" w:rsidRDefault="00E92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IGME.219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253D" w:rsidRDefault="00E9253D" w:rsidP="00E92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- Milestone 1</w:t>
      </w:r>
    </w:p>
    <w:p w:rsidR="00E9253D" w:rsidRDefault="00E9253D" w:rsidP="00E92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Models:</w:t>
      </w:r>
    </w:p>
    <w:p w:rsidR="00E9253D" w:rsidRDefault="00E9253D" w:rsidP="00E92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does what:</w:t>
      </w:r>
    </w:p>
    <w:p w:rsidR="00E9253D" w:rsidRDefault="00E9253D" w:rsidP="00E92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Communication: Slack</w:t>
      </w:r>
    </w:p>
    <w:p w:rsidR="00E9253D" w:rsidRDefault="00E9253D" w:rsidP="00E92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of file management: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E9253D" w:rsidRDefault="00015661" w:rsidP="00E92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Members: Nicholas Boyle, Cameron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Bajus</w:t>
      </w:r>
      <w:proofErr w:type="spellEnd"/>
      <w:r>
        <w:rPr>
          <w:rFonts w:ascii="Times New Roman" w:hAnsi="Times New Roman" w:cs="Times New Roman"/>
          <w:sz w:val="24"/>
          <w:szCs w:val="24"/>
        </w:rPr>
        <w:t>, Benjamin Morgan, Rowan Waring</w:t>
      </w:r>
    </w:p>
    <w:p w:rsidR="00015661" w:rsidRPr="00E9253D" w:rsidRDefault="00015661" w:rsidP="00E92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Standards: Measurements will be in Meters, naming will use </w:t>
      </w:r>
      <w:bookmarkStart w:id="0" w:name="_GoBack"/>
      <w:bookmarkEnd w:id="0"/>
    </w:p>
    <w:sectPr w:rsidR="00015661" w:rsidRPr="00E9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3D"/>
    <w:rsid w:val="00015661"/>
    <w:rsid w:val="00A4203B"/>
    <w:rsid w:val="00C22999"/>
    <w:rsid w:val="00E9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D893"/>
  <w15:chartTrackingRefBased/>
  <w15:docId w15:val="{F9994FBE-E66B-49E3-957A-28DC72EB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C415236E</Template>
  <TotalTime>22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Boyle (RIT Student)</dc:creator>
  <cp:keywords/>
  <dc:description/>
  <cp:lastModifiedBy>Nicholas Boyle (RIT Student)</cp:lastModifiedBy>
  <cp:revision>1</cp:revision>
  <dcterms:created xsi:type="dcterms:W3CDTF">2016-11-03T15:49:00Z</dcterms:created>
  <dcterms:modified xsi:type="dcterms:W3CDTF">2016-11-03T16:11:00Z</dcterms:modified>
</cp:coreProperties>
</file>